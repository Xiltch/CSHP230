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Author"/>
        <w:tag w:val=""/>
        <w:id w:val="-1096469053"/>
        <w:placeholder>
          <w:docPart w:val="841EFE6E346746ACA715CAA8ABE81563"/>
        </w:placeholder>
        <w:dataBinding w:prefixMappings="xmlns:ns0='http://purl.org/dc/elements/1.1/' xmlns:ns1='http://schemas.openxmlformats.org/package/2006/metadata/core-properties' " w:xpath="/ns1:coreProperties[1]/ns0:creator[1]" w:storeItemID="{6C3C8BC8-F283-45AE-878A-BAB7291924A1}"/>
        <w:text/>
      </w:sdtPr>
      <w:sdtEndPr/>
      <w:sdtContent>
        <w:p w14:paraId="780E0091" w14:textId="77777777" w:rsidR="00CF06CF" w:rsidRDefault="00DA6799">
          <w:r>
            <w:t>Jonathan Tweedle</w:t>
          </w:r>
        </w:p>
      </w:sdtContent>
    </w:sdt>
    <w:sdt>
      <w:sdtPr>
        <w:alias w:val="Publish Date"/>
        <w:tag w:val=""/>
        <w:id w:val="1165818704"/>
        <w:placeholder>
          <w:docPart w:val="9E19428DD5584EA1B21F17DD98DA06C4"/>
        </w:placeholder>
        <w:dataBinding w:prefixMappings="xmlns:ns0='http://schemas.microsoft.com/office/2006/coverPageProps' " w:xpath="/ns0:CoverPageProperties[1]/ns0:PublishDate[1]" w:storeItemID="{55AF091B-3C7A-41E3-B477-F2FDAA23CFDA}"/>
        <w:date w:fullDate="2019-06-26T00:00:00Z">
          <w:dateFormat w:val="yyyy/MM/dd"/>
          <w:lid w:val="en-ZA"/>
          <w:storeMappedDataAs w:val="dateTime"/>
          <w:calendar w:val="gregorian"/>
        </w:date>
      </w:sdtPr>
      <w:sdtEndPr/>
      <w:sdtContent>
        <w:p w14:paraId="4C38A141" w14:textId="64F639A9" w:rsidR="00DA6799" w:rsidRDefault="00D32AB7">
          <w:r>
            <w:t>2019/06/26</w:t>
          </w:r>
        </w:p>
      </w:sdtContent>
    </w:sdt>
    <w:p w14:paraId="338F07B7" w14:textId="77777777" w:rsidR="00F33578" w:rsidRDefault="00F33578">
      <w:r>
        <w:fldChar w:fldCharType="begin"/>
      </w:r>
      <w:r>
        <w:instrText xml:space="preserve"> DOCPROPERTY  Course  \* MERGEFORMAT </w:instrText>
      </w:r>
      <w:r>
        <w:fldChar w:fldCharType="separate"/>
      </w:r>
      <w:r w:rsidR="00D32AB7">
        <w:t xml:space="preserve">CSHP 230 B </w:t>
      </w:r>
      <w:proofErr w:type="spellStart"/>
      <w:r w:rsidR="00D32AB7">
        <w:t>Su</w:t>
      </w:r>
      <w:proofErr w:type="spellEnd"/>
      <w:r w:rsidR="00D32AB7">
        <w:t xml:space="preserve"> 19: Web Applications In C#</w:t>
      </w:r>
      <w:r>
        <w:fldChar w:fldCharType="end"/>
      </w:r>
    </w:p>
    <w:p w14:paraId="1127CDCD" w14:textId="2A1A16C3" w:rsidR="00DA6799" w:rsidRDefault="00504435">
      <w:sdt>
        <w:sdtPr>
          <w:alias w:val="Subject"/>
          <w:tag w:val=""/>
          <w:id w:val="195055479"/>
          <w:placeholder>
            <w:docPart w:val="3662866C9825421ABA9213C5BA25FD34"/>
          </w:placeholder>
          <w:dataBinding w:prefixMappings="xmlns:ns0='http://purl.org/dc/elements/1.1/' xmlns:ns1='http://schemas.openxmlformats.org/package/2006/metadata/core-properties' " w:xpath="/ns1:coreProperties[1]/ns0:subject[1]" w:storeItemID="{6C3C8BC8-F283-45AE-878A-BAB7291924A1}"/>
          <w:text/>
        </w:sdtPr>
        <w:sdtEndPr/>
        <w:sdtContent>
          <w:r w:rsidR="00D32AB7">
            <w:t>Assignment 01</w:t>
          </w:r>
        </w:sdtContent>
      </w:sdt>
    </w:p>
    <w:sdt>
      <w:sdtPr>
        <w:alias w:val="Title"/>
        <w:tag w:val=""/>
        <w:id w:val="1846897385"/>
        <w:placeholder>
          <w:docPart w:val="A44002590A6048609583EB2F1048A2ED"/>
        </w:placeholder>
        <w:dataBinding w:prefixMappings="xmlns:ns0='http://purl.org/dc/elements/1.1/' xmlns:ns1='http://schemas.openxmlformats.org/package/2006/metadata/core-properties' " w:xpath="/ns1:coreProperties[1]/ns0:title[1]" w:storeItemID="{6C3C8BC8-F283-45AE-878A-BAB7291924A1}"/>
        <w:text/>
      </w:sdtPr>
      <w:sdtEndPr/>
      <w:sdtContent>
        <w:p w14:paraId="3F0EEE8A" w14:textId="3ADFA086" w:rsidR="00DA6799" w:rsidRDefault="00D32AB7" w:rsidP="00D32AB7">
          <w:pPr>
            <w:pStyle w:val="Title"/>
          </w:pPr>
          <w:r>
            <w:t>Creating ASP.Net web pages</w:t>
          </w:r>
        </w:p>
      </w:sdtContent>
    </w:sdt>
    <w:p w14:paraId="3AE1FF65" w14:textId="77777777" w:rsidR="00DA6799" w:rsidRDefault="00DA6799" w:rsidP="00DA6799">
      <w:pPr>
        <w:pStyle w:val="Heading1"/>
      </w:pPr>
      <w:r>
        <w:t>Introduction</w:t>
      </w:r>
    </w:p>
    <w:p w14:paraId="0B0FA8AD" w14:textId="6E52E076" w:rsidR="00DA6799" w:rsidRDefault="00037150" w:rsidP="00037150">
      <w:r>
        <w:t>This assignment is a “hands on” activity to demonstrate my ability for creating ASP.Net web pages. The desired goal is to show how to create ASP web pages based on the C# .Net framework. The pages will also include some basic HTML and JavaScript.</w:t>
      </w:r>
    </w:p>
    <w:p w14:paraId="3193D212" w14:textId="2B01C54F" w:rsidR="00DA6799" w:rsidRDefault="00B4215F" w:rsidP="00DA6799">
      <w:pPr>
        <w:pStyle w:val="Heading1"/>
      </w:pPr>
      <w:r>
        <w:t>Getting Started</w:t>
      </w:r>
    </w:p>
    <w:p w14:paraId="0EEEC79F" w14:textId="75213240" w:rsidR="00DA6799" w:rsidRDefault="00A34C5A" w:rsidP="00CF355A">
      <w:pPr>
        <w:pStyle w:val="Heading2"/>
        <w:spacing w:after="240"/>
      </w:pPr>
      <w:r>
        <w:t>Create an empty project</w:t>
      </w:r>
    </w:p>
    <w:p w14:paraId="1591B637" w14:textId="33E67075" w:rsidR="00CF355A" w:rsidRPr="00CF355A" w:rsidRDefault="00CF355A" w:rsidP="00CF355A">
      <w:r>
        <w:t xml:space="preserve">Open a new instance of Visual Studio 2019 and on the right hand side, click the button for creating a new project (Figure 1). Next select the project template from the list on the right for an ASP.NET Web Application (Figure 2), making sure to use template for the ‘C#’ language and not ‘Visual Basic’. </w:t>
      </w:r>
    </w:p>
    <w:p w14:paraId="15FF5717" w14:textId="77777777" w:rsidR="005B32DB" w:rsidRPr="005B32DB" w:rsidRDefault="00CF355A" w:rsidP="005B32DB">
      <w:pPr>
        <w:pStyle w:val="Figure"/>
      </w:pPr>
      <w:r w:rsidRPr="00CF355A">
        <w:drawing>
          <wp:inline distT="0" distB="0" distL="0" distR="0" wp14:anchorId="349D9773" wp14:editId="29C6C7C6">
            <wp:extent cx="1500188" cy="4384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9161" cy="461536"/>
                    </a:xfrm>
                    <a:prstGeom prst="rect">
                      <a:avLst/>
                    </a:prstGeom>
                  </pic:spPr>
                </pic:pic>
              </a:graphicData>
            </a:graphic>
          </wp:inline>
        </w:drawing>
      </w:r>
    </w:p>
    <w:p w14:paraId="4A8168D2" w14:textId="06924226" w:rsidR="00CF355A" w:rsidRDefault="00CF355A" w:rsidP="005B32DB">
      <w:pPr>
        <w:pStyle w:val="Figure"/>
      </w:pPr>
      <w:r w:rsidRPr="00CF355A">
        <w:t>Figure 1: Create a new project</w:t>
      </w:r>
    </w:p>
    <w:p w14:paraId="34006E40" w14:textId="77777777" w:rsidR="005B32DB" w:rsidRPr="00CF355A" w:rsidRDefault="005B32DB" w:rsidP="005B32DB">
      <w:pPr>
        <w:pStyle w:val="Figure"/>
      </w:pPr>
    </w:p>
    <w:p w14:paraId="77E5701D" w14:textId="327E32E6" w:rsidR="00CF355A" w:rsidRDefault="00CF355A" w:rsidP="005B32DB">
      <w:pPr>
        <w:pStyle w:val="Figure"/>
      </w:pPr>
      <w:r>
        <w:drawing>
          <wp:inline distT="0" distB="0" distL="0" distR="0" wp14:anchorId="73671FD6" wp14:editId="0D7DB9B9">
            <wp:extent cx="2967038" cy="600574"/>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993" cy="611293"/>
                    </a:xfrm>
                    <a:prstGeom prst="rect">
                      <a:avLst/>
                    </a:prstGeom>
                  </pic:spPr>
                </pic:pic>
              </a:graphicData>
            </a:graphic>
          </wp:inline>
        </w:drawing>
      </w:r>
    </w:p>
    <w:p w14:paraId="2E7382AA" w14:textId="2A7518CA" w:rsidR="00CF355A" w:rsidRDefault="00CF355A" w:rsidP="005B32DB">
      <w:pPr>
        <w:pStyle w:val="Figure"/>
      </w:pPr>
      <w:r>
        <w:t>Figure 2: ASP.NET Web Application template</w:t>
      </w:r>
    </w:p>
    <w:p w14:paraId="6944D785" w14:textId="143B6C1B" w:rsidR="00CF355A" w:rsidRDefault="00C8489F" w:rsidP="00CF355A">
      <w:r>
        <w:t>Configure the project details (Figure 3) to specify the project name, location where the project files will be created, and Solution name.</w:t>
      </w:r>
    </w:p>
    <w:p w14:paraId="46AF0D31" w14:textId="4319BCB6" w:rsidR="00C8489F" w:rsidRDefault="00C8489F" w:rsidP="00C8489F">
      <w:pPr>
        <w:pStyle w:val="Figure"/>
      </w:pPr>
      <w:r>
        <w:drawing>
          <wp:inline distT="0" distB="0" distL="0" distR="0" wp14:anchorId="6E36BF51" wp14:editId="7B4AF64B">
            <wp:extent cx="3023342" cy="24669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3720" cy="2491763"/>
                    </a:xfrm>
                    <a:prstGeom prst="rect">
                      <a:avLst/>
                    </a:prstGeom>
                  </pic:spPr>
                </pic:pic>
              </a:graphicData>
            </a:graphic>
          </wp:inline>
        </w:drawing>
      </w:r>
    </w:p>
    <w:p w14:paraId="4D696AE8" w14:textId="6C9AB4BD" w:rsidR="00C8489F" w:rsidRDefault="00C8489F" w:rsidP="00C8489F">
      <w:pPr>
        <w:pStyle w:val="Figure"/>
      </w:pPr>
      <w:r>
        <w:t>Figure 3: Configure your new project</w:t>
      </w:r>
    </w:p>
    <w:p w14:paraId="0614B9CA" w14:textId="12B73668" w:rsidR="00662101" w:rsidRDefault="00AF2B1C" w:rsidP="00662101">
      <w:r>
        <w:lastRenderedPageBreak/>
        <w:t xml:space="preserve">When you click the “Create” button another screen </w:t>
      </w:r>
      <w:r w:rsidR="008D55FF">
        <w:t xml:space="preserve">(Figure 4) </w:t>
      </w:r>
      <w:r>
        <w:t>provides various ‘Boiler plate’ templates for setting up common project types. For this project, I will start with an ‘Empty’ project that does not include any folder structure or core references.</w:t>
      </w:r>
    </w:p>
    <w:p w14:paraId="19AEEB15" w14:textId="71028D5B" w:rsidR="008D55FF" w:rsidRDefault="008D55FF" w:rsidP="008D55FF">
      <w:pPr>
        <w:pStyle w:val="Figure"/>
      </w:pPr>
      <w:r>
        <w:drawing>
          <wp:inline distT="0" distB="0" distL="0" distR="0" wp14:anchorId="152DDEAB" wp14:editId="63EA948E">
            <wp:extent cx="5424488" cy="358307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6842" cy="3584626"/>
                    </a:xfrm>
                    <a:prstGeom prst="rect">
                      <a:avLst/>
                    </a:prstGeom>
                  </pic:spPr>
                </pic:pic>
              </a:graphicData>
            </a:graphic>
          </wp:inline>
        </w:drawing>
      </w:r>
    </w:p>
    <w:p w14:paraId="09F5D48C" w14:textId="37FC0853" w:rsidR="008D55FF" w:rsidRDefault="008D55FF" w:rsidP="008D55FF">
      <w:pPr>
        <w:pStyle w:val="Figure"/>
      </w:pPr>
      <w:r>
        <w:t>Figure 4: Boiler Plate selection for new web application projects</w:t>
      </w:r>
    </w:p>
    <w:p w14:paraId="5AD83763" w14:textId="6AB51808" w:rsidR="008D55FF" w:rsidRDefault="00981E04" w:rsidP="008D55FF">
      <w:r>
        <w:t xml:space="preserve">After clicking the Create button, the IDE will create the project and generate the files needed along with the base references needed. If you try to launch the project, you will receive a 403 error (Figure 5) suggesting you are forbidden. This is because there is no default web page, and the default behaviour is to list the directory which is not configured. </w:t>
      </w:r>
    </w:p>
    <w:p w14:paraId="7277DE0A" w14:textId="5CADFD1C" w:rsidR="00981E04" w:rsidRDefault="00981E04" w:rsidP="00981E04">
      <w:pPr>
        <w:pStyle w:val="Figure"/>
      </w:pPr>
      <w:r>
        <w:drawing>
          <wp:inline distT="0" distB="0" distL="0" distR="0" wp14:anchorId="0F88CF97" wp14:editId="3571A8E6">
            <wp:extent cx="5731510" cy="1590040"/>
            <wp:effectExtent l="19050" t="19050" r="2159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90040"/>
                    </a:xfrm>
                    <a:prstGeom prst="rect">
                      <a:avLst/>
                    </a:prstGeom>
                    <a:ln>
                      <a:solidFill>
                        <a:schemeClr val="accent1"/>
                      </a:solidFill>
                    </a:ln>
                  </pic:spPr>
                </pic:pic>
              </a:graphicData>
            </a:graphic>
          </wp:inline>
        </w:drawing>
      </w:r>
    </w:p>
    <w:p w14:paraId="19D4069F" w14:textId="239DE8B1" w:rsidR="00981E04" w:rsidRPr="00CF355A" w:rsidRDefault="00981E04" w:rsidP="00981E04">
      <w:pPr>
        <w:pStyle w:val="Figure"/>
      </w:pPr>
      <w:r>
        <w:t>Figure 5: 403 Forbidden error message</w:t>
      </w:r>
    </w:p>
    <w:p w14:paraId="796CD262" w14:textId="3F8042B1" w:rsidR="00DA6799" w:rsidRDefault="00504435" w:rsidP="00DA6799">
      <w:pPr>
        <w:pStyle w:val="Heading2"/>
      </w:pPr>
      <w:r>
        <w:t>Creating a default web page</w:t>
      </w:r>
      <w:bookmarkStart w:id="0" w:name="_GoBack"/>
      <w:bookmarkEnd w:id="0"/>
    </w:p>
    <w:p w14:paraId="5ECFFF92" w14:textId="77777777" w:rsidR="00DA6799" w:rsidRDefault="00DA6799" w:rsidP="00DA6799">
      <w:pPr>
        <w:pStyle w:val="Heading1"/>
      </w:pPr>
      <w:r>
        <w:t>Summary</w:t>
      </w:r>
    </w:p>
    <w:sectPr w:rsidR="00DA6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B7"/>
    <w:rsid w:val="00037150"/>
    <w:rsid w:val="00504435"/>
    <w:rsid w:val="005B32DB"/>
    <w:rsid w:val="00662101"/>
    <w:rsid w:val="008D55FF"/>
    <w:rsid w:val="00981E04"/>
    <w:rsid w:val="00A34C5A"/>
    <w:rsid w:val="00A56572"/>
    <w:rsid w:val="00AF2B1C"/>
    <w:rsid w:val="00B4215F"/>
    <w:rsid w:val="00C3747E"/>
    <w:rsid w:val="00C8489F"/>
    <w:rsid w:val="00CF06CF"/>
    <w:rsid w:val="00CF355A"/>
    <w:rsid w:val="00D32AB7"/>
    <w:rsid w:val="00DA6799"/>
    <w:rsid w:val="00F33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9F32"/>
  <w15:chartTrackingRefBased/>
  <w15:docId w15:val="{6E39169F-7F6F-4E2C-B6B1-BF4EA2D0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79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A6799"/>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799"/>
    <w:rPr>
      <w:color w:val="808080"/>
    </w:rPr>
  </w:style>
  <w:style w:type="paragraph" w:styleId="Title">
    <w:name w:val="Title"/>
    <w:basedOn w:val="Normal"/>
    <w:next w:val="Normal"/>
    <w:link w:val="TitleChar"/>
    <w:uiPriority w:val="10"/>
    <w:qFormat/>
    <w:rsid w:val="00D32AB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A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6799"/>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A6799"/>
    <w:rPr>
      <w:rFonts w:asciiTheme="majorHAnsi" w:eastAsiaTheme="majorEastAsia" w:hAnsiTheme="majorHAnsi" w:cstheme="majorBidi"/>
      <w:sz w:val="26"/>
      <w:szCs w:val="26"/>
    </w:rPr>
  </w:style>
  <w:style w:type="paragraph" w:customStyle="1" w:styleId="Figure">
    <w:name w:val="Figure"/>
    <w:basedOn w:val="Normal"/>
    <w:link w:val="FigureChar"/>
    <w:qFormat/>
    <w:rsid w:val="005B32DB"/>
    <w:pPr>
      <w:spacing w:after="240"/>
      <w:contextualSpacing/>
    </w:pPr>
    <w:rPr>
      <w:i/>
      <w:iCs/>
      <w:noProof/>
      <w:sz w:val="18"/>
      <w:szCs w:val="18"/>
    </w:rPr>
  </w:style>
  <w:style w:type="character" w:customStyle="1" w:styleId="FigureChar">
    <w:name w:val="Figure Char"/>
    <w:basedOn w:val="DefaultParagraphFont"/>
    <w:link w:val="Figure"/>
    <w:rsid w:val="005B32DB"/>
    <w:rPr>
      <w:i/>
      <w:iCs/>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ltch\Documents\Custom%20Office%20Templates\UW%20CSHP230%20Assignment%20Submiss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1EFE6E346746ACA715CAA8ABE81563"/>
        <w:category>
          <w:name w:val="General"/>
          <w:gallery w:val="placeholder"/>
        </w:category>
        <w:types>
          <w:type w:val="bbPlcHdr"/>
        </w:types>
        <w:behaviors>
          <w:behavior w:val="content"/>
        </w:behaviors>
        <w:guid w:val="{611B05F9-C3AF-48AC-831E-526251BD5CA7}"/>
      </w:docPartPr>
      <w:docPartBody>
        <w:p w:rsidR="00000000" w:rsidRDefault="00732A87">
          <w:pPr>
            <w:pStyle w:val="841EFE6E346746ACA715CAA8ABE81563"/>
          </w:pPr>
          <w:r w:rsidRPr="00271607">
            <w:rPr>
              <w:rStyle w:val="PlaceholderText"/>
            </w:rPr>
            <w:t>[Author]</w:t>
          </w:r>
        </w:p>
      </w:docPartBody>
    </w:docPart>
    <w:docPart>
      <w:docPartPr>
        <w:name w:val="9E19428DD5584EA1B21F17DD98DA06C4"/>
        <w:category>
          <w:name w:val="General"/>
          <w:gallery w:val="placeholder"/>
        </w:category>
        <w:types>
          <w:type w:val="bbPlcHdr"/>
        </w:types>
        <w:behaviors>
          <w:behavior w:val="content"/>
        </w:behaviors>
        <w:guid w:val="{98E2CAD8-148B-4535-889A-0290B998664A}"/>
      </w:docPartPr>
      <w:docPartBody>
        <w:p w:rsidR="00000000" w:rsidRDefault="00732A87">
          <w:pPr>
            <w:pStyle w:val="9E19428DD5584EA1B21F17DD98DA06C4"/>
          </w:pPr>
          <w:r w:rsidRPr="00271607">
            <w:rPr>
              <w:rStyle w:val="PlaceholderText"/>
            </w:rPr>
            <w:t>[Publish Date]</w:t>
          </w:r>
        </w:p>
      </w:docPartBody>
    </w:docPart>
    <w:docPart>
      <w:docPartPr>
        <w:name w:val="3662866C9825421ABA9213C5BA25FD34"/>
        <w:category>
          <w:name w:val="General"/>
          <w:gallery w:val="placeholder"/>
        </w:category>
        <w:types>
          <w:type w:val="bbPlcHdr"/>
        </w:types>
        <w:behaviors>
          <w:behavior w:val="content"/>
        </w:behaviors>
        <w:guid w:val="{D135EC48-65A1-4A99-A975-AECC62BD1315}"/>
      </w:docPartPr>
      <w:docPartBody>
        <w:p w:rsidR="00000000" w:rsidRDefault="00732A87">
          <w:pPr>
            <w:pStyle w:val="3662866C9825421ABA9213C5BA25FD34"/>
          </w:pPr>
          <w:r w:rsidRPr="00271607">
            <w:rPr>
              <w:rStyle w:val="PlaceholderText"/>
            </w:rPr>
            <w:t>[Subject]</w:t>
          </w:r>
        </w:p>
      </w:docPartBody>
    </w:docPart>
    <w:docPart>
      <w:docPartPr>
        <w:name w:val="A44002590A6048609583EB2F1048A2ED"/>
        <w:category>
          <w:name w:val="General"/>
          <w:gallery w:val="placeholder"/>
        </w:category>
        <w:types>
          <w:type w:val="bbPlcHdr"/>
        </w:types>
        <w:behaviors>
          <w:behavior w:val="content"/>
        </w:behaviors>
        <w:guid w:val="{FD4ABEC0-2C3B-4E2B-8191-6C0F572ABDB7}"/>
      </w:docPartPr>
      <w:docPartBody>
        <w:p w:rsidR="00000000" w:rsidRDefault="00732A87">
          <w:pPr>
            <w:pStyle w:val="A44002590A6048609583EB2F1048A2ED"/>
          </w:pPr>
          <w:r w:rsidRPr="0027160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87"/>
    <w:rsid w:val="00732A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1EFE6E346746ACA715CAA8ABE81563">
    <w:name w:val="841EFE6E346746ACA715CAA8ABE81563"/>
  </w:style>
  <w:style w:type="paragraph" w:customStyle="1" w:styleId="9E19428DD5584EA1B21F17DD98DA06C4">
    <w:name w:val="9E19428DD5584EA1B21F17DD98DA06C4"/>
  </w:style>
  <w:style w:type="paragraph" w:customStyle="1" w:styleId="3662866C9825421ABA9213C5BA25FD34">
    <w:name w:val="3662866C9825421ABA9213C5BA25FD34"/>
  </w:style>
  <w:style w:type="paragraph" w:customStyle="1" w:styleId="A44002590A6048609583EB2F1048A2ED">
    <w:name w:val="A44002590A6048609583EB2F1048A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UW CSHP230 Assignment Submission.dotx</Template>
  <TotalTime>37</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Creating ASP.Net web pages</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ASP.Net web pages</dc:title>
  <dc:subject>Assignment 01</dc:subject>
  <dc:creator>Jonathan Tweedle</dc:creator>
  <cp:keywords/>
  <dc:description/>
  <cp:lastModifiedBy>Jonathan Tweedle</cp:lastModifiedBy>
  <cp:revision>9</cp:revision>
  <dcterms:created xsi:type="dcterms:W3CDTF">2019-06-26T07:30:00Z</dcterms:created>
  <dcterms:modified xsi:type="dcterms:W3CDTF">2019-06-26T08:08:00Z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CSHP 230 B Su 19: Web Applications In C#</vt:lpwstr>
  </property>
</Properties>
</file>